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F263" w14:textId="20ADEEF6" w:rsidR="00B36A63" w:rsidRDefault="00B36A63" w:rsidP="00B36A63">
      <w:pPr>
        <w:pStyle w:val="a7"/>
        <w:jc w:val="center"/>
      </w:pPr>
      <w:r>
        <w:rPr>
          <w:rFonts w:hint="eastAsia"/>
        </w:rPr>
        <w:t>标题</w:t>
      </w:r>
    </w:p>
    <w:p w14:paraId="3B6C5D57" w14:textId="230A6582" w:rsidR="00B36A63" w:rsidRPr="00B36A63" w:rsidRDefault="00B36A63" w:rsidP="00B36A63">
      <w:pPr>
        <w:pStyle w:val="a5"/>
        <w:jc w:val="right"/>
        <w:rPr>
          <w:lang w:val="en-US"/>
        </w:rPr>
      </w:pPr>
      <w:r>
        <w:rPr>
          <w:rFonts w:hint="eastAsia"/>
          <w:lang w:val="en-US"/>
        </w:rPr>
        <w:t>副标题</w:t>
      </w:r>
    </w:p>
    <w:p w14:paraId="6425BF87" w14:textId="61914DEA" w:rsidR="00B36A63" w:rsidRPr="00B36A63" w:rsidRDefault="00B36A63" w:rsidP="00B36A63">
      <w:pPr>
        <w:pStyle w:val="ae"/>
        <w:rPr>
          <w:lang w:val="en-US"/>
        </w:rPr>
      </w:pPr>
      <w:r>
        <w:rPr>
          <w:rFonts w:hint="eastAsia"/>
        </w:rPr>
        <w:t>作者</w:t>
      </w:r>
    </w:p>
    <w:p w14:paraId="03CC0DD4" w14:textId="1F2EDECA" w:rsidR="004503AF" w:rsidRDefault="00000000">
      <w:r>
        <w:rPr>
          <w:noProof/>
          <w:lang w:val="en-US"/>
        </w:rPr>
        <w:drawing>
          <wp:inline distT="0" distB="0" distL="0" distR="0" wp14:anchorId="4F79C2D2" wp14:editId="0D33D0B4">
            <wp:extent cx="5486400" cy="3657600"/>
            <wp:effectExtent l="0" t="0" r="0" b="0"/>
            <wp:docPr id="2" name="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2EDE" w14:textId="5D993C3C" w:rsidR="004503AF" w:rsidRDefault="00B36A63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14:paraId="2D92263C" w14:textId="3DA035C9" w:rsidR="00B36A63" w:rsidRDefault="00B36A63" w:rsidP="00B36A63">
      <w:pPr>
        <w:rPr>
          <w:lang w:val="en-US"/>
        </w:rPr>
      </w:pPr>
      <w:commentRangeStart w:id="0"/>
      <w:r w:rsidRPr="00B36A63">
        <w:rPr>
          <w:rFonts w:hint="eastAsia"/>
          <w:lang w:val="en-US"/>
        </w:rPr>
        <w:t>要立即开始，只需点击任何占位符文本（例如此文本）并开始键入即可。</w:t>
      </w:r>
      <w:commentRangeEnd w:id="0"/>
      <w:r>
        <w:rPr>
          <w:rStyle w:val="afb"/>
        </w:rPr>
        <w:commentReference w:id="0"/>
      </w:r>
    </w:p>
    <w:p w14:paraId="638EE1C1" w14:textId="5D036415" w:rsidR="00B36A63" w:rsidRDefault="0004541D" w:rsidP="00B36A63">
      <w:pPr>
        <w:pStyle w:val="aff0"/>
        <w:numPr>
          <w:ilvl w:val="0"/>
          <w:numId w:val="21"/>
        </w:numPr>
        <w:ind w:firstLineChars="0"/>
        <w:rPr>
          <w:lang w:val="en-US"/>
        </w:rPr>
      </w:pP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分点</w:t>
      </w:r>
      <w:r>
        <w:rPr>
          <w:rFonts w:hint="eastAsia"/>
          <w:lang w:val="en-US"/>
        </w:rPr>
        <w:t>1</w:t>
      </w:r>
    </w:p>
    <w:p w14:paraId="54583DA1" w14:textId="0A3727A6" w:rsidR="00B36A63" w:rsidRDefault="0004541D" w:rsidP="00B36A63">
      <w:pPr>
        <w:pStyle w:val="aff0"/>
        <w:numPr>
          <w:ilvl w:val="0"/>
          <w:numId w:val="21"/>
        </w:numPr>
        <w:ind w:firstLineChars="0"/>
        <w:rPr>
          <w:lang w:val="en-US"/>
        </w:rPr>
      </w:pP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  <w:r>
        <w:rPr>
          <w:rFonts w:hint="eastAsia"/>
          <w:lang w:val="en-US"/>
        </w:rPr>
        <w:t>分点</w:t>
      </w:r>
      <w:r>
        <w:rPr>
          <w:lang w:val="en-US"/>
        </w:rPr>
        <w:t>2</w:t>
      </w:r>
    </w:p>
    <w:p w14:paraId="1E53F6BA" w14:textId="1D70D744" w:rsidR="004503AF" w:rsidRPr="00F54A93" w:rsidRDefault="00F54A93">
      <w:pPr>
        <w:pStyle w:val="2"/>
        <w:rPr>
          <w:lang w:val="en-US"/>
        </w:rPr>
      </w:pPr>
      <w:r>
        <w:rPr>
          <w:rFonts w:hint="eastAsia"/>
          <w:lang w:val="en-US"/>
        </w:rPr>
        <w:t>标题</w:t>
      </w:r>
      <w:r>
        <w:rPr>
          <w:lang w:val="en-US"/>
        </w:rPr>
        <w:t>2</w:t>
      </w:r>
    </w:p>
    <w:p w14:paraId="58B76209" w14:textId="0CEE261B" w:rsidR="004503AF" w:rsidRDefault="00B97A22" w:rsidP="00F54A93">
      <w:pPr>
        <w:rPr>
          <w:rFonts w:ascii="楷体" w:eastAsia="楷体" w:hAnsi="楷体"/>
        </w:rPr>
      </w:pPr>
      <w:r w:rsidRPr="00344032">
        <w:rPr>
          <w:rFonts w:ascii="楷体" w:eastAsia="楷体" w:hAnsi="楷体" w:hint="eastAsia"/>
        </w:rPr>
        <w:t>想要从文件中插入图片，或</w:t>
      </w:r>
      <w:r w:rsidRPr="00E50466">
        <w:rPr>
          <w:rFonts w:ascii="华文行楷" w:eastAsia="华文行楷" w:hAnsi="楷体" w:hint="eastAsia"/>
        </w:rPr>
        <w:t>者添加形状、文</w:t>
      </w:r>
      <w:r w:rsidRPr="00E50466">
        <w:rPr>
          <w:rFonts w:ascii="华文行楷" w:eastAsia="华文行楷" w:hAnsi="楷体" w:cstheme="majorHAnsi" w:hint="eastAsia"/>
        </w:rPr>
        <w:t>本框或表</w:t>
      </w:r>
      <w:r w:rsidRPr="00344032">
        <w:rPr>
          <w:rFonts w:ascii="楷体" w:eastAsia="楷体" w:hAnsi="楷体" w:cstheme="majorHAnsi"/>
        </w:rPr>
        <w:t>格？没问</w:t>
      </w:r>
      <w:r w:rsidRPr="00344032">
        <w:rPr>
          <w:rFonts w:ascii="楷体" w:eastAsia="楷体" w:hAnsi="楷体" w:hint="eastAsia"/>
        </w:rPr>
        <w:t>题！在功能区的“插入”选项</w:t>
      </w:r>
      <w:r w:rsidRPr="00E50466">
        <w:rPr>
          <w:rFonts w:ascii="华文琥珀" w:eastAsia="华文琥珀" w:hAnsi="楷体" w:hint="eastAsia"/>
        </w:rPr>
        <w:t>卡上，点击所需选</w:t>
      </w:r>
      <w:r w:rsidRPr="00344032">
        <w:rPr>
          <w:rFonts w:ascii="楷体" w:eastAsia="楷体" w:hAnsi="楷体" w:hint="eastAsia"/>
        </w:rPr>
        <w:t>项即可。</w:t>
      </w:r>
    </w:p>
    <w:p w14:paraId="3D55D834" w14:textId="3E4078FD" w:rsidR="00F54A93" w:rsidRDefault="00F54A93" w:rsidP="00F54A93">
      <w:pPr>
        <w:pStyle w:val="3"/>
        <w:rPr>
          <w:lang w:val="en-US"/>
        </w:rPr>
      </w:pPr>
      <w:r>
        <w:rPr>
          <w:rFonts w:hint="eastAsia"/>
          <w:lang w:val="en-US"/>
        </w:rPr>
        <w:lastRenderedPageBreak/>
        <w:t>标题</w:t>
      </w:r>
      <w:r>
        <w:rPr>
          <w:rFonts w:hint="eastAsia"/>
          <w:lang w:val="en-US"/>
        </w:rPr>
        <w:t>3</w:t>
      </w:r>
    </w:p>
    <w:p w14:paraId="3D497641" w14:textId="25AB7DF9" w:rsidR="00D576A4" w:rsidRDefault="00D576A4" w:rsidP="00D576A4">
      <w:pPr>
        <w:pStyle w:val="4"/>
        <w:rPr>
          <w:lang w:val="en-US"/>
        </w:rPr>
      </w:pPr>
      <w:r>
        <w:rPr>
          <w:rFonts w:hint="eastAsia"/>
          <w:lang w:val="en-US"/>
        </w:rPr>
        <w:t>标题</w:t>
      </w:r>
      <w:r>
        <w:rPr>
          <w:rFonts w:hint="eastAsia"/>
          <w:lang w:val="en-US"/>
        </w:rPr>
        <w:t>4</w:t>
      </w:r>
    </w:p>
    <w:p w14:paraId="5E36F667" w14:textId="605F58BB" w:rsidR="0004541D" w:rsidRDefault="0004541D" w:rsidP="0004541D">
      <w:pPr>
        <w:pStyle w:val="a"/>
        <w:rPr>
          <w:lang w:val="en-US"/>
        </w:rPr>
      </w:pPr>
      <w:r>
        <w:rPr>
          <w:rFonts w:hint="eastAsia"/>
          <w:lang w:val="en-US"/>
        </w:rPr>
        <w:t>列表项目</w:t>
      </w:r>
      <w:r>
        <w:rPr>
          <w:rFonts w:hint="eastAsia"/>
          <w:lang w:val="en-US"/>
        </w:rPr>
        <w:t>1</w:t>
      </w:r>
      <w:r w:rsidR="000276BB">
        <w:rPr>
          <w:rFonts w:hint="eastAsia"/>
          <w:lang w:val="en-US"/>
        </w:rPr>
        <w:t>列表项目</w:t>
      </w:r>
      <w:r w:rsidR="000276BB">
        <w:rPr>
          <w:rFonts w:hint="eastAsia"/>
          <w:lang w:val="en-US"/>
        </w:rPr>
        <w:t>1</w:t>
      </w:r>
      <w:r w:rsidR="000276BB">
        <w:rPr>
          <w:rFonts w:hint="eastAsia"/>
          <w:lang w:val="en-US"/>
        </w:rPr>
        <w:t>列表项目</w:t>
      </w:r>
      <w:r w:rsidR="000276BB">
        <w:rPr>
          <w:rFonts w:hint="eastAsia"/>
          <w:lang w:val="en-US"/>
        </w:rPr>
        <w:t>1</w:t>
      </w:r>
      <w:r w:rsidR="000276BB">
        <w:rPr>
          <w:rFonts w:hint="eastAsia"/>
          <w:lang w:val="en-US"/>
        </w:rPr>
        <w:t>列表项目</w:t>
      </w:r>
      <w:r w:rsidR="000276BB">
        <w:rPr>
          <w:rFonts w:hint="eastAsia"/>
          <w:lang w:val="en-US"/>
        </w:rPr>
        <w:t>1</w:t>
      </w:r>
      <w:r w:rsidR="000276BB">
        <w:rPr>
          <w:rFonts w:hint="eastAsia"/>
          <w:lang w:val="en-US"/>
        </w:rPr>
        <w:t>列表项目</w:t>
      </w:r>
      <w:r w:rsidR="000276BB">
        <w:rPr>
          <w:rFonts w:hint="eastAsia"/>
          <w:lang w:val="en-US"/>
        </w:rPr>
        <w:t>1</w:t>
      </w:r>
      <w:r w:rsidR="000276BB">
        <w:rPr>
          <w:rFonts w:hint="eastAsia"/>
          <w:lang w:val="en-US"/>
        </w:rPr>
        <w:t>列表项目</w:t>
      </w:r>
      <w:r w:rsidR="000276BB">
        <w:rPr>
          <w:rFonts w:hint="eastAsia"/>
          <w:lang w:val="en-US"/>
        </w:rPr>
        <w:t>1</w:t>
      </w:r>
      <w:r w:rsidR="000276BB">
        <w:rPr>
          <w:rFonts w:hint="eastAsia"/>
          <w:lang w:val="en-US"/>
        </w:rPr>
        <w:t>列表项目</w:t>
      </w:r>
      <w:r w:rsidR="000276BB">
        <w:rPr>
          <w:rFonts w:hint="eastAsia"/>
          <w:lang w:val="en-US"/>
        </w:rPr>
        <w:t>1</w:t>
      </w:r>
    </w:p>
    <w:p w14:paraId="42FFA0EF" w14:textId="1521B777" w:rsidR="000276BB" w:rsidRPr="0004541D" w:rsidRDefault="000276BB" w:rsidP="0004541D">
      <w:pPr>
        <w:pStyle w:val="a"/>
        <w:rPr>
          <w:rFonts w:hint="eastAsia"/>
          <w:lang w:val="en-US"/>
        </w:rPr>
      </w:pPr>
      <w:r>
        <w:rPr>
          <w:rFonts w:hint="eastAsia"/>
          <w:lang w:val="en-US"/>
        </w:rPr>
        <w:t>列表项</w:t>
      </w:r>
      <w:r>
        <w:rPr>
          <w:lang w:val="en-US"/>
        </w:rPr>
        <w:t>2</w:t>
      </w:r>
      <w:r>
        <w:rPr>
          <w:rFonts w:hint="eastAsia"/>
          <w:lang w:val="en-US"/>
        </w:rPr>
        <w:t>列表项</w:t>
      </w:r>
      <w:r>
        <w:rPr>
          <w:lang w:val="en-US"/>
        </w:rPr>
        <w:t>2</w:t>
      </w:r>
      <w:r>
        <w:rPr>
          <w:rFonts w:hint="eastAsia"/>
          <w:lang w:val="en-US"/>
        </w:rPr>
        <w:t>列表项</w:t>
      </w:r>
      <w:r>
        <w:rPr>
          <w:lang w:val="en-US"/>
        </w:rPr>
        <w:t>2</w:t>
      </w:r>
      <w:r>
        <w:rPr>
          <w:rFonts w:hint="eastAsia"/>
          <w:lang w:val="en-US"/>
        </w:rPr>
        <w:t>列表项</w:t>
      </w:r>
      <w:r>
        <w:rPr>
          <w:lang w:val="en-US"/>
        </w:rPr>
        <w:t>2</w:t>
      </w:r>
      <w:r>
        <w:rPr>
          <w:rFonts w:hint="eastAsia"/>
          <w:lang w:val="en-US"/>
        </w:rPr>
        <w:t>列表项</w:t>
      </w:r>
      <w:r>
        <w:rPr>
          <w:lang w:val="en-US"/>
        </w:rPr>
        <w:t>2</w:t>
      </w:r>
      <w:r>
        <w:rPr>
          <w:rFonts w:hint="eastAsia"/>
          <w:lang w:val="en-US"/>
        </w:rPr>
        <w:t>列表项</w:t>
      </w:r>
      <w:r>
        <w:rPr>
          <w:lang w:val="en-US"/>
        </w:rPr>
        <w:t>2</w:t>
      </w:r>
      <w:r>
        <w:rPr>
          <w:rFonts w:hint="eastAsia"/>
          <w:lang w:val="en-US"/>
        </w:rPr>
        <w:t>列表项</w:t>
      </w:r>
      <w:r>
        <w:rPr>
          <w:lang w:val="en-US"/>
        </w:rPr>
        <w:t>2</w:t>
      </w:r>
    </w:p>
    <w:p w14:paraId="0E38CAA4" w14:textId="32A49868" w:rsidR="004503AF" w:rsidRDefault="00976B2F" w:rsidP="00976B2F">
      <w:pPr>
        <w:pStyle w:val="ab"/>
        <w:rPr>
          <w:lang w:val="en-US"/>
        </w:rPr>
      </w:pPr>
      <w:r>
        <w:rPr>
          <w:rFonts w:hint="eastAsia"/>
        </w:rPr>
        <w:t>引用文本</w:t>
      </w:r>
    </w:p>
    <w:p w14:paraId="5C972E3C" w14:textId="77777777" w:rsidR="00976B2F" w:rsidRPr="00976B2F" w:rsidRDefault="00976B2F" w:rsidP="00976B2F">
      <w:pPr>
        <w:rPr>
          <w:rFonts w:hint="eastAsia"/>
          <w:lang w:val="en-US"/>
        </w:rPr>
      </w:pP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内容表格"/>
      </w:tblPr>
      <w:tblGrid>
        <w:gridCol w:w="3069"/>
        <w:gridCol w:w="3071"/>
        <w:gridCol w:w="3089"/>
      </w:tblGrid>
      <w:tr w:rsidR="00B123D9" w14:paraId="0DFE4362" w14:textId="77777777" w:rsidTr="00B1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33C2A11D" w14:textId="77777777" w:rsidR="004503AF" w:rsidRDefault="004503AF"/>
        </w:tc>
        <w:sdt>
          <w:sdtPr>
            <w:id w:val="-1622375482"/>
            <w:placeholder>
              <w:docPart w:val="E9A58E6EF94C424B925F64374002C950"/>
            </w:placeholder>
            <w:temporary/>
            <w:showingPlcHdr/>
          </w:sdtPr>
          <w:sdtContent>
            <w:tc>
              <w:tcPr>
                <w:tcW w:w="3187" w:type="dxa"/>
              </w:tcPr>
              <w:p w14:paraId="4CAB9D77" w14:textId="77777777" w:rsidR="004503AF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列标题</w:t>
                </w:r>
              </w:p>
            </w:tc>
          </w:sdtContent>
        </w:sdt>
        <w:sdt>
          <w:sdtPr>
            <w:id w:val="-1698220457"/>
            <w:placeholder>
              <w:docPart w:val="97DB06D5D10CE749890C34251EEE52F2"/>
            </w:placeholder>
            <w:temporary/>
            <w:showingPlcHdr/>
          </w:sdtPr>
          <w:sdtContent>
            <w:tc>
              <w:tcPr>
                <w:tcW w:w="3188" w:type="dxa"/>
              </w:tcPr>
              <w:p w14:paraId="6EC4C674" w14:textId="77777777" w:rsidR="004503AF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列标题</w:t>
                </w:r>
              </w:p>
            </w:tc>
          </w:sdtContent>
        </w:sdt>
      </w:tr>
      <w:tr w:rsidR="00B123D9" w14:paraId="5B95C3B4" w14:textId="77777777" w:rsidTr="00B123D9">
        <w:sdt>
          <w:sdtPr>
            <w:id w:val="-426806486"/>
            <w:placeholder>
              <w:docPart w:val="D442758BA3C1E34BA291C86891EA5DEE"/>
            </w:placeholder>
            <w:temporary/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6E6BC803" w14:textId="77777777" w:rsidR="004503AF" w:rsidRDefault="00000000">
                <w:r>
                  <w:t>行标题</w:t>
                </w:r>
              </w:p>
            </w:tc>
          </w:sdtContent>
        </w:sdt>
        <w:sdt>
          <w:sdtPr>
            <w:id w:val="-91939099"/>
            <w:placeholder>
              <w:docPart w:val="50089ABFBB43AD4AAB65A552CCE86606"/>
            </w:placeholder>
            <w:temporary/>
            <w:showingPlcHdr/>
          </w:sdtPr>
          <w:sdtContent>
            <w:tc>
              <w:tcPr>
                <w:tcW w:w="3187" w:type="dxa"/>
              </w:tcPr>
              <w:p w14:paraId="37E50AE2" w14:textId="77777777" w:rsidR="004503AF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文本</w:t>
                </w:r>
              </w:p>
            </w:tc>
          </w:sdtContent>
        </w:sdt>
        <w:sdt>
          <w:sdtPr>
            <w:id w:val="1315679772"/>
            <w:placeholder>
              <w:docPart w:val="3CA74FD76B2A3543A70188152C854CF2"/>
            </w:placeholder>
            <w:temporary/>
            <w:showingPlcHdr/>
          </w:sdtPr>
          <w:sdtContent>
            <w:tc>
              <w:tcPr>
                <w:tcW w:w="3188" w:type="dxa"/>
              </w:tcPr>
              <w:p w14:paraId="68DF5A3D" w14:textId="77777777" w:rsidR="004503AF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B123D9" w14:paraId="6E9640BE" w14:textId="77777777" w:rsidTr="00B123D9">
        <w:sdt>
          <w:sdtPr>
            <w:id w:val="1675531066"/>
            <w:placeholder>
              <w:docPart w:val="AF4CA938E71E1A41AA7417870FD47AB1"/>
            </w:placeholder>
            <w:temporary/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1B81BFA9" w14:textId="77777777" w:rsidR="004503AF" w:rsidRDefault="00000000">
                <w:r>
                  <w:t>行标题</w:t>
                </w:r>
              </w:p>
            </w:tc>
          </w:sdtContent>
        </w:sdt>
        <w:sdt>
          <w:sdtPr>
            <w:id w:val="-1841530532"/>
            <w:placeholder>
              <w:docPart w:val="BBE5E52ADD04F54B86D618B9B05155F6"/>
            </w:placeholder>
            <w:temporary/>
            <w:showingPlcHdr/>
          </w:sdtPr>
          <w:sdtContent>
            <w:tc>
              <w:tcPr>
                <w:tcW w:w="3187" w:type="dxa"/>
              </w:tcPr>
              <w:p w14:paraId="5BA2861E" w14:textId="77777777" w:rsidR="004503AF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文本</w:t>
                </w:r>
              </w:p>
            </w:tc>
          </w:sdtContent>
        </w:sdt>
        <w:sdt>
          <w:sdtPr>
            <w:id w:val="-800923244"/>
            <w:placeholder>
              <w:docPart w:val="E727C8B095AE3D4C9A3E365B170AD6DA"/>
            </w:placeholder>
            <w:temporary/>
            <w:showingPlcHdr/>
          </w:sdtPr>
          <w:sdtContent>
            <w:tc>
              <w:tcPr>
                <w:tcW w:w="3188" w:type="dxa"/>
              </w:tcPr>
              <w:p w14:paraId="050010EE" w14:textId="77777777" w:rsidR="004503AF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B123D9" w14:paraId="7964F324" w14:textId="77777777" w:rsidTr="00B1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153EA167" w14:textId="77777777" w:rsidR="004503AF" w:rsidRDefault="004503AF"/>
        </w:tc>
        <w:tc>
          <w:tcPr>
            <w:tcW w:w="3187" w:type="dxa"/>
          </w:tcPr>
          <w:p w14:paraId="1EC2A0F2" w14:textId="77777777" w:rsidR="004503AF" w:rsidRDefault="00450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2BA5240E" w14:textId="77777777" w:rsidR="004503AF" w:rsidRDefault="00450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D0A5EA" w14:textId="77777777" w:rsidR="004503AF" w:rsidRDefault="004503AF"/>
    <w:p w14:paraId="0E71550F" w14:textId="77777777" w:rsidR="00976B2F" w:rsidRPr="00434EBE" w:rsidRDefault="00976B2F">
      <w:pPr>
        <w:rPr>
          <w:lang w:val="en-US"/>
        </w:rPr>
      </w:pPr>
    </w:p>
    <w:p w14:paraId="16131397" w14:textId="77777777" w:rsidR="00976B2F" w:rsidRDefault="00976B2F"/>
    <w:p w14:paraId="4E7BC5A0" w14:textId="77777777" w:rsidR="00976B2F" w:rsidRDefault="00976B2F"/>
    <w:p w14:paraId="6A2FA1A4" w14:textId="77777777" w:rsidR="00976B2F" w:rsidRDefault="00976B2F"/>
    <w:p w14:paraId="3144F897" w14:textId="77777777" w:rsidR="00976B2F" w:rsidRDefault="00976B2F">
      <w:pPr>
        <w:rPr>
          <w:rFonts w:hint="eastAsia"/>
        </w:rPr>
      </w:pPr>
    </w:p>
    <w:p w14:paraId="5298ED06" w14:textId="689EA3B0" w:rsidR="00976B2F" w:rsidRPr="00976B2F" w:rsidRDefault="00976B2F" w:rsidP="00976B2F">
      <w:pPr>
        <w:pStyle w:val="af7"/>
      </w:pPr>
      <w:r>
        <w:rPr>
          <w:rFonts w:hint="eastAsia"/>
        </w:rPr>
        <w:t>这里是个页脚</w:t>
      </w:r>
    </w:p>
    <w:sectPr w:rsidR="00976B2F" w:rsidRPr="00976B2F">
      <w:footerReference w:type="default" r:id="rId12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nbo Pei" w:date="2023-08-26T21:05:00Z" w:initials="JP">
    <w:p w14:paraId="2CCA0EA9" w14:textId="3BA2347D" w:rsidR="00B36A63" w:rsidRPr="00B36A63" w:rsidRDefault="00B36A63">
      <w:pPr>
        <w:pStyle w:val="afc"/>
        <w:rPr>
          <w:rFonts w:hint="eastAsia"/>
          <w:lang w:val="en-US"/>
        </w:rPr>
      </w:pPr>
      <w:r>
        <w:rPr>
          <w:rStyle w:val="afb"/>
        </w:rPr>
        <w:annotationRef/>
      </w:r>
      <w:r>
        <w:rPr>
          <w:rFonts w:hint="eastAsia"/>
        </w:rPr>
        <w:t>这是一个注释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CA0E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40AFEFE" w16cex:dateUtc="2023-08-26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CA0EA9" w16cid:durableId="740AFE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34B4" w14:textId="77777777" w:rsidR="0099360D" w:rsidRDefault="0099360D">
      <w:pPr>
        <w:spacing w:after="0" w:line="240" w:lineRule="auto"/>
      </w:pPr>
      <w:r>
        <w:separator/>
      </w:r>
    </w:p>
  </w:endnote>
  <w:endnote w:type="continuationSeparator" w:id="0">
    <w:p w14:paraId="15982957" w14:textId="77777777" w:rsidR="0099360D" w:rsidRDefault="0099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76A11" w14:textId="77777777" w:rsidR="004503AF" w:rsidRDefault="00000000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7E15A" w14:textId="77777777" w:rsidR="0099360D" w:rsidRDefault="0099360D">
      <w:pPr>
        <w:spacing w:after="0" w:line="240" w:lineRule="auto"/>
      </w:pPr>
      <w:r>
        <w:separator/>
      </w:r>
    </w:p>
  </w:footnote>
  <w:footnote w:type="continuationSeparator" w:id="0">
    <w:p w14:paraId="3230CC66" w14:textId="77777777" w:rsidR="0099360D" w:rsidRDefault="00993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D2CA1F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28549E"/>
    <w:multiLevelType w:val="hybridMultilevel"/>
    <w:tmpl w:val="B9DA9A7C"/>
    <w:lvl w:ilvl="0" w:tplc="B0C86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E945BF6"/>
    <w:multiLevelType w:val="hybridMultilevel"/>
    <w:tmpl w:val="C1D20692"/>
    <w:lvl w:ilvl="0" w:tplc="667C0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2957834"/>
    <w:multiLevelType w:val="hybridMultilevel"/>
    <w:tmpl w:val="64709B02"/>
    <w:lvl w:ilvl="0" w:tplc="F1C80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E54A4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B8F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E81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4BF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86C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E23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60D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48B0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97E67"/>
    <w:multiLevelType w:val="hybridMultilevel"/>
    <w:tmpl w:val="F8EAAEC4"/>
    <w:lvl w:ilvl="0" w:tplc="3C200D0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6C82C9A"/>
    <w:multiLevelType w:val="hybridMultilevel"/>
    <w:tmpl w:val="63F07864"/>
    <w:lvl w:ilvl="0" w:tplc="C784B6EE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6E785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DC3E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672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0C9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ACD8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04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2F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D6C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D74D5"/>
    <w:multiLevelType w:val="hybridMultilevel"/>
    <w:tmpl w:val="09185A9E"/>
    <w:lvl w:ilvl="0" w:tplc="C6AAE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9BC0320"/>
    <w:multiLevelType w:val="hybridMultilevel"/>
    <w:tmpl w:val="DC3C7298"/>
    <w:lvl w:ilvl="0" w:tplc="29085CA6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C08683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027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03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41E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A22D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614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086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18EF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BE38DE90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092C1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7C17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E34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2B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9A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48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801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0ED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8EB06B0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6FA1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478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287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8F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107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67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CEB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7675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F98C2670">
      <w:start w:val="1"/>
      <w:numFmt w:val="decimal"/>
      <w:pStyle w:val="a0"/>
      <w:lvlText w:val="%1."/>
      <w:lvlJc w:val="left"/>
      <w:pPr>
        <w:ind w:left="720" w:hanging="360"/>
      </w:pPr>
    </w:lvl>
    <w:lvl w:ilvl="1" w:tplc="0E2872DC">
      <w:start w:val="1"/>
      <w:numFmt w:val="lowerLetter"/>
      <w:lvlText w:val="%2."/>
      <w:lvlJc w:val="left"/>
      <w:pPr>
        <w:ind w:left="1440" w:hanging="360"/>
      </w:pPr>
    </w:lvl>
    <w:lvl w:ilvl="2" w:tplc="D5C8EBB4">
      <w:start w:val="1"/>
      <w:numFmt w:val="lowerRoman"/>
      <w:lvlText w:val="%3."/>
      <w:lvlJc w:val="right"/>
      <w:pPr>
        <w:ind w:left="2160" w:hanging="180"/>
      </w:pPr>
    </w:lvl>
    <w:lvl w:ilvl="3" w:tplc="18B2A580">
      <w:start w:val="1"/>
      <w:numFmt w:val="decimal"/>
      <w:lvlText w:val="%4."/>
      <w:lvlJc w:val="left"/>
      <w:pPr>
        <w:ind w:left="2880" w:hanging="360"/>
      </w:pPr>
    </w:lvl>
    <w:lvl w:ilvl="4" w:tplc="C9C87F12" w:tentative="1">
      <w:start w:val="1"/>
      <w:numFmt w:val="lowerLetter"/>
      <w:lvlText w:val="%5."/>
      <w:lvlJc w:val="left"/>
      <w:pPr>
        <w:ind w:left="3600" w:hanging="360"/>
      </w:pPr>
    </w:lvl>
    <w:lvl w:ilvl="5" w:tplc="46801B04" w:tentative="1">
      <w:start w:val="1"/>
      <w:numFmt w:val="lowerRoman"/>
      <w:lvlText w:val="%6."/>
      <w:lvlJc w:val="right"/>
      <w:pPr>
        <w:ind w:left="4320" w:hanging="180"/>
      </w:pPr>
    </w:lvl>
    <w:lvl w:ilvl="6" w:tplc="AEAC7F46" w:tentative="1">
      <w:start w:val="1"/>
      <w:numFmt w:val="decimal"/>
      <w:lvlText w:val="%7."/>
      <w:lvlJc w:val="left"/>
      <w:pPr>
        <w:ind w:left="5040" w:hanging="360"/>
      </w:pPr>
    </w:lvl>
    <w:lvl w:ilvl="7" w:tplc="12B4EA86" w:tentative="1">
      <w:start w:val="1"/>
      <w:numFmt w:val="lowerLetter"/>
      <w:lvlText w:val="%8."/>
      <w:lvlJc w:val="left"/>
      <w:pPr>
        <w:ind w:left="5760" w:hanging="360"/>
      </w:pPr>
    </w:lvl>
    <w:lvl w:ilvl="8" w:tplc="AE1E63F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869191">
    <w:abstractNumId w:val="9"/>
  </w:num>
  <w:num w:numId="2" w16cid:durableId="713774707">
    <w:abstractNumId w:val="14"/>
  </w:num>
  <w:num w:numId="3" w16cid:durableId="1193958461">
    <w:abstractNumId w:val="18"/>
  </w:num>
  <w:num w:numId="4" w16cid:durableId="1042511040">
    <w:abstractNumId w:val="16"/>
  </w:num>
  <w:num w:numId="5" w16cid:durableId="2076707438">
    <w:abstractNumId w:val="12"/>
  </w:num>
  <w:num w:numId="6" w16cid:durableId="1626616385">
    <w:abstractNumId w:val="7"/>
  </w:num>
  <w:num w:numId="7" w16cid:durableId="1126267122">
    <w:abstractNumId w:val="6"/>
  </w:num>
  <w:num w:numId="8" w16cid:durableId="184369411">
    <w:abstractNumId w:val="5"/>
  </w:num>
  <w:num w:numId="9" w16cid:durableId="458259229">
    <w:abstractNumId w:val="4"/>
  </w:num>
  <w:num w:numId="10" w16cid:durableId="1630820419">
    <w:abstractNumId w:val="8"/>
  </w:num>
  <w:num w:numId="11" w16cid:durableId="499735287">
    <w:abstractNumId w:val="3"/>
  </w:num>
  <w:num w:numId="12" w16cid:durableId="320159796">
    <w:abstractNumId w:val="2"/>
  </w:num>
  <w:num w:numId="13" w16cid:durableId="1123692247">
    <w:abstractNumId w:val="1"/>
  </w:num>
  <w:num w:numId="14" w16cid:durableId="638800379">
    <w:abstractNumId w:val="0"/>
  </w:num>
  <w:num w:numId="15" w16cid:durableId="1667971417">
    <w:abstractNumId w:val="17"/>
  </w:num>
  <w:num w:numId="16" w16cid:durableId="33583544">
    <w:abstractNumId w:val="19"/>
  </w:num>
  <w:num w:numId="17" w16cid:durableId="38289995">
    <w:abstractNumId w:val="9"/>
  </w:num>
  <w:num w:numId="18" w16cid:durableId="1532108218">
    <w:abstractNumId w:val="13"/>
  </w:num>
  <w:num w:numId="19" w16cid:durableId="314186288">
    <w:abstractNumId w:val="10"/>
  </w:num>
  <w:num w:numId="20" w16cid:durableId="1564027954">
    <w:abstractNumId w:val="11"/>
  </w:num>
  <w:num w:numId="21" w16cid:durableId="1341465954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bo Pei">
    <w15:presenceInfo w15:providerId="Windows Live" w15:userId="780a544b5d84f1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24"/>
    <w:rsid w:val="000276BB"/>
    <w:rsid w:val="0004541D"/>
    <w:rsid w:val="000E5EF1"/>
    <w:rsid w:val="001C75CF"/>
    <w:rsid w:val="00344032"/>
    <w:rsid w:val="003848C9"/>
    <w:rsid w:val="003A1A10"/>
    <w:rsid w:val="00434EBE"/>
    <w:rsid w:val="004503AF"/>
    <w:rsid w:val="004F69C1"/>
    <w:rsid w:val="006D4D37"/>
    <w:rsid w:val="00790ECD"/>
    <w:rsid w:val="007B5324"/>
    <w:rsid w:val="007F29FD"/>
    <w:rsid w:val="00976B2F"/>
    <w:rsid w:val="0099360D"/>
    <w:rsid w:val="00B123D9"/>
    <w:rsid w:val="00B36A63"/>
    <w:rsid w:val="00B97A22"/>
    <w:rsid w:val="00CF4357"/>
    <w:rsid w:val="00D576A4"/>
    <w:rsid w:val="00E50466"/>
    <w:rsid w:val="00F16CFB"/>
    <w:rsid w:val="00F54A93"/>
    <w:rsid w:val="00F8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B8C0"/>
  <w15:docId w15:val="{ABDB29DF-2C63-F44E-B9D8-F9914EB3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 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 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 字符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 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9">
    <w:name w:val="header"/>
    <w:basedOn w:val="a1"/>
    <w:link w:val="afa"/>
    <w:uiPriority w:val="99"/>
    <w:qFormat/>
    <w:pPr>
      <w:spacing w:after="0" w:line="240" w:lineRule="auto"/>
    </w:p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afa">
    <w:name w:val="页眉 字符"/>
    <w:basedOn w:val="a2"/>
    <w:link w:val="af9"/>
    <w:uiPriority w:val="99"/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i/>
      <w:iCs/>
      <w:sz w:val="30"/>
    </w:rPr>
  </w:style>
  <w:style w:type="character" w:styleId="afb">
    <w:name w:val="annotation reference"/>
    <w:basedOn w:val="a2"/>
    <w:uiPriority w:val="99"/>
    <w:semiHidden/>
    <w:unhideWhenUsed/>
    <w:rsid w:val="00790ECD"/>
    <w:rPr>
      <w:sz w:val="21"/>
      <w:szCs w:val="21"/>
    </w:rPr>
  </w:style>
  <w:style w:type="paragraph" w:styleId="afc">
    <w:name w:val="annotation text"/>
    <w:basedOn w:val="a1"/>
    <w:link w:val="afd"/>
    <w:uiPriority w:val="99"/>
    <w:semiHidden/>
    <w:unhideWhenUsed/>
    <w:rsid w:val="00790ECD"/>
  </w:style>
  <w:style w:type="character" w:customStyle="1" w:styleId="afd">
    <w:name w:val="批注文字 字符"/>
    <w:basedOn w:val="a2"/>
    <w:link w:val="afc"/>
    <w:uiPriority w:val="99"/>
    <w:semiHidden/>
    <w:rsid w:val="00790ECD"/>
    <w:rPr>
      <w:lang w:val="en-GB" w:eastAsia="zh-C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90EC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790ECD"/>
    <w:rPr>
      <w:b/>
      <w:bCs/>
      <w:lang w:val="en-GB" w:eastAsia="zh-CN"/>
    </w:rPr>
  </w:style>
  <w:style w:type="paragraph" w:styleId="aff0">
    <w:name w:val="List Paragraph"/>
    <w:basedOn w:val="a1"/>
    <w:uiPriority w:val="34"/>
    <w:unhideWhenUsed/>
    <w:qFormat/>
    <w:rsid w:val="00B36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ijunbo/Library/Containers/com.microsoft.Word/Data/Library/Application%20Support/Microsoft/Office/16.0/DTS/zh-CN%7b9F25214A-0E08-0141-9586-B59DD95809B3%7d/%7bC3E6381C-2A09-A540-BA4D-356EAC112797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A58E6EF94C424B925F64374002C9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98DD78-63DB-414A-9E4D-17AE87449CE4}"/>
      </w:docPartPr>
      <w:docPartBody>
        <w:p w:rsidR="00721D5D" w:rsidRDefault="00000000">
          <w:pPr>
            <w:pStyle w:val="E9A58E6EF94C424B925F64374002C950"/>
          </w:pPr>
          <w:r>
            <w:t>列标题</w:t>
          </w:r>
        </w:p>
      </w:docPartBody>
    </w:docPart>
    <w:docPart>
      <w:docPartPr>
        <w:name w:val="97DB06D5D10CE749890C34251EEE52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CAA3C9-64FC-E546-ABF9-C5E7C9C876AD}"/>
      </w:docPartPr>
      <w:docPartBody>
        <w:p w:rsidR="00721D5D" w:rsidRDefault="00000000">
          <w:pPr>
            <w:pStyle w:val="97DB06D5D10CE749890C34251EEE52F2"/>
          </w:pPr>
          <w:r>
            <w:t>列标题</w:t>
          </w:r>
        </w:p>
      </w:docPartBody>
    </w:docPart>
    <w:docPart>
      <w:docPartPr>
        <w:name w:val="D442758BA3C1E34BA291C86891EA5D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BE84FB-5DE0-1149-A713-A7A68687D887}"/>
      </w:docPartPr>
      <w:docPartBody>
        <w:p w:rsidR="00721D5D" w:rsidRDefault="00000000">
          <w:pPr>
            <w:pStyle w:val="D442758BA3C1E34BA291C86891EA5DEE"/>
          </w:pPr>
          <w:r>
            <w:t>行标题</w:t>
          </w:r>
        </w:p>
      </w:docPartBody>
    </w:docPart>
    <w:docPart>
      <w:docPartPr>
        <w:name w:val="50089ABFBB43AD4AAB65A552CCE866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5074D9-629F-BF43-929D-E5EA8CDCA82F}"/>
      </w:docPartPr>
      <w:docPartBody>
        <w:p w:rsidR="00721D5D" w:rsidRDefault="00000000">
          <w:pPr>
            <w:pStyle w:val="50089ABFBB43AD4AAB65A552CCE86606"/>
          </w:pPr>
          <w:r>
            <w:t>文本</w:t>
          </w:r>
        </w:p>
      </w:docPartBody>
    </w:docPart>
    <w:docPart>
      <w:docPartPr>
        <w:name w:val="3CA74FD76B2A3543A70188152C854C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12DDDA-9FDF-A94E-8336-6AB99206CAFE}"/>
      </w:docPartPr>
      <w:docPartBody>
        <w:p w:rsidR="00721D5D" w:rsidRDefault="00000000">
          <w:pPr>
            <w:pStyle w:val="3CA74FD76B2A3543A70188152C854CF2"/>
          </w:pPr>
          <w:r>
            <w:t>123.45</w:t>
          </w:r>
        </w:p>
      </w:docPartBody>
    </w:docPart>
    <w:docPart>
      <w:docPartPr>
        <w:name w:val="AF4CA938E71E1A41AA7417870FD47A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429BBB-1CB1-6D46-8A89-1077628BEE50}"/>
      </w:docPartPr>
      <w:docPartBody>
        <w:p w:rsidR="00721D5D" w:rsidRDefault="00000000">
          <w:pPr>
            <w:pStyle w:val="AF4CA938E71E1A41AA7417870FD47AB1"/>
          </w:pPr>
          <w:r>
            <w:t>行标题</w:t>
          </w:r>
        </w:p>
      </w:docPartBody>
    </w:docPart>
    <w:docPart>
      <w:docPartPr>
        <w:name w:val="BBE5E52ADD04F54B86D618B9B05155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94D063-90CC-DD42-8C92-92570D6EFEF3}"/>
      </w:docPartPr>
      <w:docPartBody>
        <w:p w:rsidR="00721D5D" w:rsidRDefault="00000000">
          <w:pPr>
            <w:pStyle w:val="BBE5E52ADD04F54B86D618B9B05155F6"/>
          </w:pPr>
          <w:r>
            <w:t>文本</w:t>
          </w:r>
        </w:p>
      </w:docPartBody>
    </w:docPart>
    <w:docPart>
      <w:docPartPr>
        <w:name w:val="E727C8B095AE3D4C9A3E365B170AD6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9A4222-445B-6443-A7E4-F5E2DCC1B023}"/>
      </w:docPartPr>
      <w:docPartBody>
        <w:p w:rsidR="00721D5D" w:rsidRDefault="00000000">
          <w:pPr>
            <w:pStyle w:val="E727C8B095AE3D4C9A3E365B170AD6DA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ED380E96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A1E87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9E8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6A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849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52E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EF9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E56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64FB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145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90"/>
    <w:rsid w:val="003117C2"/>
    <w:rsid w:val="00721D5D"/>
    <w:rsid w:val="008615F2"/>
    <w:rsid w:val="008F5290"/>
    <w:rsid w:val="009110BA"/>
    <w:rsid w:val="00A8674B"/>
    <w:rsid w:val="00B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FF0E20B6F39C14E874F6ADF86BCE143">
    <w:name w:val="5FF0E20B6F39C14E874F6ADF86BCE143"/>
    <w:pPr>
      <w:widowControl w:val="0"/>
      <w:jc w:val="both"/>
    </w:pPr>
  </w:style>
  <w:style w:type="paragraph" w:customStyle="1" w:styleId="12E6B9F994AFE548A012698306F3E79D">
    <w:name w:val="12E6B9F994AFE548A012698306F3E79D"/>
    <w:pPr>
      <w:widowControl w:val="0"/>
      <w:jc w:val="both"/>
    </w:pPr>
  </w:style>
  <w:style w:type="paragraph" w:customStyle="1" w:styleId="5B5DBE1C778A7448BF415B0FCE01DCF6">
    <w:name w:val="5B5DBE1C778A7448BF415B0FCE01DCF6"/>
    <w:pPr>
      <w:widowControl w:val="0"/>
      <w:jc w:val="both"/>
    </w:pPr>
  </w:style>
  <w:style w:type="paragraph" w:customStyle="1" w:styleId="2C16CCED17563D40A9A526F18E4F1D2E">
    <w:name w:val="2C16CCED17563D40A9A526F18E4F1D2E"/>
    <w:pPr>
      <w:widowControl w:val="0"/>
      <w:jc w:val="both"/>
    </w:pPr>
  </w:style>
  <w:style w:type="paragraph" w:styleId="a">
    <w:name w:val="List Bullet"/>
    <w:basedOn w:val="a0"/>
    <w:uiPriority w:val="12"/>
    <w:qFormat/>
    <w:rsid w:val="003117C2"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sz w:val="24"/>
      <w:lang w:val="en-GB"/>
      <w14:ligatures w14:val="none"/>
    </w:rPr>
  </w:style>
  <w:style w:type="paragraph" w:customStyle="1" w:styleId="5CE89F5F1E1E8A4980D9A7CD4237EE22">
    <w:name w:val="5CE89F5F1E1E8A4980D9A7CD4237EE22"/>
    <w:pPr>
      <w:widowControl w:val="0"/>
      <w:jc w:val="both"/>
    </w:pPr>
  </w:style>
  <w:style w:type="paragraph" w:customStyle="1" w:styleId="1BFEE745530F354589C8139416BB35D3">
    <w:name w:val="1BFEE745530F354589C8139416BB35D3"/>
    <w:pPr>
      <w:widowControl w:val="0"/>
      <w:jc w:val="both"/>
    </w:pPr>
  </w:style>
  <w:style w:type="paragraph" w:customStyle="1" w:styleId="499A2792119C914BBAA2C2735CA9E403">
    <w:name w:val="499A2792119C914BBAA2C2735CA9E403"/>
    <w:pPr>
      <w:widowControl w:val="0"/>
      <w:jc w:val="both"/>
    </w:pPr>
  </w:style>
  <w:style w:type="paragraph" w:customStyle="1" w:styleId="386A12E7BB7D1C46855C95C9688090C4">
    <w:name w:val="386A12E7BB7D1C46855C95C9688090C4"/>
    <w:pPr>
      <w:widowControl w:val="0"/>
      <w:jc w:val="both"/>
    </w:pPr>
  </w:style>
  <w:style w:type="paragraph" w:customStyle="1" w:styleId="7592C9C1B5198B4B8D3328925A548263">
    <w:name w:val="7592C9C1B5198B4B8D3328925A548263"/>
    <w:pPr>
      <w:widowControl w:val="0"/>
      <w:jc w:val="both"/>
    </w:pPr>
  </w:style>
  <w:style w:type="paragraph" w:customStyle="1" w:styleId="E9A58E6EF94C424B925F64374002C950">
    <w:name w:val="E9A58E6EF94C424B925F64374002C950"/>
    <w:pPr>
      <w:widowControl w:val="0"/>
      <w:jc w:val="both"/>
    </w:pPr>
  </w:style>
  <w:style w:type="paragraph" w:customStyle="1" w:styleId="97DB06D5D10CE749890C34251EEE52F2">
    <w:name w:val="97DB06D5D10CE749890C34251EEE52F2"/>
    <w:pPr>
      <w:widowControl w:val="0"/>
      <w:jc w:val="both"/>
    </w:pPr>
  </w:style>
  <w:style w:type="paragraph" w:customStyle="1" w:styleId="D442758BA3C1E34BA291C86891EA5DEE">
    <w:name w:val="D442758BA3C1E34BA291C86891EA5DEE"/>
    <w:pPr>
      <w:widowControl w:val="0"/>
      <w:jc w:val="both"/>
    </w:pPr>
  </w:style>
  <w:style w:type="paragraph" w:customStyle="1" w:styleId="50089ABFBB43AD4AAB65A552CCE86606">
    <w:name w:val="50089ABFBB43AD4AAB65A552CCE86606"/>
    <w:pPr>
      <w:widowControl w:val="0"/>
      <w:jc w:val="both"/>
    </w:pPr>
  </w:style>
  <w:style w:type="paragraph" w:customStyle="1" w:styleId="3CA74FD76B2A3543A70188152C854CF2">
    <w:name w:val="3CA74FD76B2A3543A70188152C854CF2"/>
    <w:pPr>
      <w:widowControl w:val="0"/>
      <w:jc w:val="both"/>
    </w:pPr>
  </w:style>
  <w:style w:type="paragraph" w:customStyle="1" w:styleId="AF4CA938E71E1A41AA7417870FD47AB1">
    <w:name w:val="AF4CA938E71E1A41AA7417870FD47AB1"/>
    <w:pPr>
      <w:widowControl w:val="0"/>
      <w:jc w:val="both"/>
    </w:pPr>
  </w:style>
  <w:style w:type="paragraph" w:customStyle="1" w:styleId="BBE5E52ADD04F54B86D618B9B05155F6">
    <w:name w:val="BBE5E52ADD04F54B86D618B9B05155F6"/>
    <w:pPr>
      <w:widowControl w:val="0"/>
      <w:jc w:val="both"/>
    </w:pPr>
  </w:style>
  <w:style w:type="paragraph" w:customStyle="1" w:styleId="E727C8B095AE3D4C9A3E365B170AD6DA">
    <w:name w:val="E727C8B095AE3D4C9A3E365B170AD6D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{C3E6381C-2A09-A540-BA4D-356EAC112797}tf10002081.dotx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Junbo Pei</cp:lastModifiedBy>
  <cp:revision>2</cp:revision>
  <dcterms:created xsi:type="dcterms:W3CDTF">2023-08-26T13:09:00Z</dcterms:created>
  <dcterms:modified xsi:type="dcterms:W3CDTF">2023-08-26T13:09:00Z</dcterms:modified>
</cp:coreProperties>
</file>